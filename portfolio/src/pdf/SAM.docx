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01942EB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1D2737" w14:textId="16882DB1" w:rsidR="001B2ABD" w:rsidRPr="0059649E" w:rsidRDefault="00963011" w:rsidP="00326EDA">
            <w:pPr>
              <w:pStyle w:val="Ttulo1"/>
            </w:pPr>
            <w:r>
              <w:rPr>
                <w:noProof/>
              </w:rPr>
              <w:drawing>
                <wp:inline distT="0" distB="0" distL="0" distR="0" wp14:anchorId="64DD3DB2" wp14:editId="0C670FED">
                  <wp:extent cx="1847850" cy="22764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17632EF" w14:textId="77777777" w:rsidR="001B2ABD" w:rsidRPr="00676E29" w:rsidRDefault="001B2ABD" w:rsidP="000C45FF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70" w:type="dxa"/>
            <w:vAlign w:val="bottom"/>
          </w:tcPr>
          <w:p w14:paraId="3E8CDF61" w14:textId="74582074" w:rsidR="001B2ABD" w:rsidRPr="00676E29" w:rsidRDefault="006C4E0F" w:rsidP="001B2ABD">
            <w:pPr>
              <w:pStyle w:val="Ttulo"/>
              <w:rPr>
                <w:sz w:val="48"/>
                <w:szCs w:val="48"/>
              </w:rPr>
            </w:pPr>
            <w:r w:rsidRPr="00676E29">
              <w:rPr>
                <w:sz w:val="48"/>
                <w:szCs w:val="48"/>
              </w:rPr>
              <w:t>S</w:t>
            </w:r>
            <w:r w:rsidR="00963011" w:rsidRPr="00676E29">
              <w:rPr>
                <w:sz w:val="48"/>
                <w:szCs w:val="48"/>
              </w:rPr>
              <w:t xml:space="preserve">ANTIAGO </w:t>
            </w:r>
            <w:r w:rsidRPr="00676E29">
              <w:rPr>
                <w:sz w:val="48"/>
                <w:szCs w:val="48"/>
              </w:rPr>
              <w:t>M</w:t>
            </w:r>
            <w:r w:rsidR="00963011" w:rsidRPr="00676E29">
              <w:rPr>
                <w:sz w:val="48"/>
                <w:szCs w:val="48"/>
              </w:rPr>
              <w:t xml:space="preserve">UÑOZ </w:t>
            </w:r>
            <w:r w:rsidRPr="00676E29">
              <w:rPr>
                <w:sz w:val="48"/>
                <w:szCs w:val="48"/>
              </w:rPr>
              <w:t>C</w:t>
            </w:r>
            <w:r w:rsidR="00963011" w:rsidRPr="00676E29">
              <w:rPr>
                <w:sz w:val="48"/>
                <w:szCs w:val="48"/>
              </w:rPr>
              <w:t>UARTAS</w:t>
            </w:r>
          </w:p>
          <w:p w14:paraId="58557A86" w14:textId="35EEC0DC" w:rsidR="001B2ABD" w:rsidRPr="00676E29" w:rsidRDefault="001B2ABD" w:rsidP="001B2ABD">
            <w:pPr>
              <w:pStyle w:val="Subttulo"/>
              <w:rPr>
                <w:spacing w:val="0"/>
                <w:w w:val="100"/>
                <w:sz w:val="48"/>
                <w:szCs w:val="48"/>
              </w:rPr>
            </w:pPr>
          </w:p>
          <w:p w14:paraId="54804CA9" w14:textId="77777777" w:rsidR="00A31DF8" w:rsidRPr="00676E29" w:rsidRDefault="00A31DF8" w:rsidP="00A31DF8">
            <w:pPr>
              <w:rPr>
                <w:sz w:val="48"/>
                <w:szCs w:val="48"/>
              </w:rPr>
            </w:pPr>
          </w:p>
          <w:p w14:paraId="3D625CF0" w14:textId="00760C1F" w:rsidR="00A31DF8" w:rsidRPr="00676E29" w:rsidRDefault="00A31DF8" w:rsidP="00A31DF8">
            <w:pPr>
              <w:rPr>
                <w:sz w:val="48"/>
                <w:szCs w:val="48"/>
              </w:rPr>
            </w:pPr>
          </w:p>
        </w:tc>
      </w:tr>
      <w:tr w:rsidR="001B2ABD" w:rsidRPr="0059649E" w14:paraId="24A73D1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DB3507F9A98480480AB43EFF11B6BB2"/>
              </w:placeholder>
              <w:temporary/>
              <w:showingPlcHdr/>
              <w15:appearance w15:val="hidden"/>
            </w:sdtPr>
            <w:sdtContent>
              <w:p w14:paraId="2CD0FFEB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9D3C094" w14:textId="13354F59" w:rsidR="00963011" w:rsidRPr="00963011" w:rsidRDefault="00963011" w:rsidP="00963011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</w:pP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Deseoso de aplicar mis habilidades y entusiasmo en un trabajo honrado en pro de mis obligaciones y satisfacciones </w:t>
            </w:r>
            <w:r w:rsidR="005F3D87"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>personales, ya</w:t>
            </w: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 que en este momento no cuento con el apoyo </w:t>
            </w:r>
            <w:r w:rsidR="005F3D87"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>socioeconómico</w:t>
            </w: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 que me hace </w:t>
            </w:r>
            <w:r w:rsidR="005F3D87"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>falta, Tengo</w:t>
            </w: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 la capacidad de tomar decisiones en momentos complicados, la facilidad para trabajar en equipo.</w:t>
            </w:r>
          </w:p>
          <w:p w14:paraId="71154E96" w14:textId="40DB002B" w:rsidR="00963011" w:rsidRPr="00963011" w:rsidRDefault="00963011" w:rsidP="00963011">
            <w:pPr>
              <w:shd w:val="clear" w:color="auto" w:fill="FFFFFF"/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</w:pP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>Porto la persistencia y constancia para obtener los resultados deseados y una muy buena capacidad de comunicación, tanto verbal como escrita</w:t>
            </w:r>
            <w:r w:rsidR="00473832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 </w:t>
            </w: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y me gusta </w:t>
            </w:r>
            <w:r w:rsidR="00473832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>s</w:t>
            </w: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er apasionado </w:t>
            </w:r>
            <w:r w:rsidR="00473832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>respecto a</w:t>
            </w:r>
            <w:r w:rsidRPr="00963011">
              <w:rPr>
                <w:rFonts w:ascii="Gilroy Medium" w:eastAsia="Times New Roman" w:hAnsi="Gilroy Medium" w:cs="Times New Roman"/>
                <w:color w:val="484870"/>
                <w:sz w:val="23"/>
                <w:szCs w:val="23"/>
                <w:lang w:val="es-CO" w:eastAsia="es-CO"/>
              </w:rPr>
              <w:t xml:space="preserve"> el trabajo que se desempeñe.</w:t>
            </w:r>
          </w:p>
          <w:p w14:paraId="0D199B83" w14:textId="3D39DB51" w:rsidR="00036450" w:rsidRDefault="00036450" w:rsidP="00963011"/>
          <w:p w14:paraId="6F9F8020" w14:textId="017488CF" w:rsidR="009D51B5" w:rsidRPr="00B27858" w:rsidRDefault="009D51B5" w:rsidP="00963011">
            <w:pPr>
              <w:rPr>
                <w:b/>
                <w:bCs/>
                <w:color w:val="0070C0"/>
                <w:sz w:val="22"/>
              </w:rPr>
            </w:pPr>
            <w:r w:rsidRPr="00B27858">
              <w:rPr>
                <w:b/>
                <w:bCs/>
                <w:color w:val="0070C0"/>
                <w:sz w:val="22"/>
              </w:rPr>
              <w:t>Datos personales:</w:t>
            </w:r>
          </w:p>
          <w:p w14:paraId="6EB12DB6" w14:textId="1E338805" w:rsidR="009D51B5" w:rsidRDefault="009D51B5" w:rsidP="00963011"/>
          <w:p w14:paraId="39F5F239" w14:textId="53ACF77B" w:rsidR="009D51B5" w:rsidRPr="00B27858" w:rsidRDefault="009D51B5" w:rsidP="00963011">
            <w:pPr>
              <w:rPr>
                <w:sz w:val="22"/>
              </w:rPr>
            </w:pPr>
            <w:r w:rsidRPr="00B27858">
              <w:rPr>
                <w:sz w:val="22"/>
              </w:rPr>
              <w:t>*</w:t>
            </w:r>
            <w:r w:rsidR="00473832" w:rsidRPr="00B27858">
              <w:rPr>
                <w:b/>
                <w:bCs/>
                <w:sz w:val="22"/>
              </w:rPr>
              <w:t>F</w:t>
            </w:r>
            <w:r w:rsidRPr="00B27858">
              <w:rPr>
                <w:b/>
                <w:bCs/>
                <w:sz w:val="22"/>
              </w:rPr>
              <w:t>echa de nacimiento</w:t>
            </w:r>
            <w:r w:rsidRPr="00B27858">
              <w:rPr>
                <w:sz w:val="22"/>
              </w:rPr>
              <w:t>:19 de agosto de 2001</w:t>
            </w:r>
          </w:p>
          <w:p w14:paraId="0F04737D" w14:textId="5F3A2FCB" w:rsidR="009D51B5" w:rsidRPr="00B27858" w:rsidRDefault="009D51B5" w:rsidP="00963011">
            <w:pPr>
              <w:rPr>
                <w:sz w:val="22"/>
              </w:rPr>
            </w:pPr>
            <w:r w:rsidRPr="00B27858">
              <w:rPr>
                <w:sz w:val="22"/>
              </w:rPr>
              <w:t>*</w:t>
            </w:r>
            <w:r w:rsidR="00473832" w:rsidRPr="00B27858">
              <w:rPr>
                <w:b/>
                <w:bCs/>
                <w:sz w:val="22"/>
              </w:rPr>
              <w:t>E</w:t>
            </w:r>
            <w:r w:rsidRPr="00B27858">
              <w:rPr>
                <w:b/>
                <w:bCs/>
                <w:sz w:val="22"/>
              </w:rPr>
              <w:t>dad:</w:t>
            </w:r>
            <w:r w:rsidR="006842C2" w:rsidRPr="00B27858">
              <w:rPr>
                <w:sz w:val="22"/>
              </w:rPr>
              <w:t>2</w:t>
            </w:r>
            <w:r w:rsidR="00676E29" w:rsidRPr="00B27858">
              <w:rPr>
                <w:sz w:val="22"/>
              </w:rPr>
              <w:t>1</w:t>
            </w:r>
            <w:r w:rsidRPr="00B27858">
              <w:rPr>
                <w:sz w:val="22"/>
              </w:rPr>
              <w:t xml:space="preserve"> años</w:t>
            </w:r>
          </w:p>
          <w:p w14:paraId="71C32763" w14:textId="0B842414" w:rsidR="009D51B5" w:rsidRPr="00B27858" w:rsidRDefault="009D51B5" w:rsidP="00963011">
            <w:pPr>
              <w:rPr>
                <w:sz w:val="22"/>
              </w:rPr>
            </w:pPr>
            <w:r w:rsidRPr="00B27858">
              <w:rPr>
                <w:sz w:val="22"/>
              </w:rPr>
              <w:t>*</w:t>
            </w:r>
            <w:r w:rsidR="00473832" w:rsidRPr="00B27858">
              <w:rPr>
                <w:b/>
                <w:bCs/>
                <w:sz w:val="22"/>
              </w:rPr>
              <w:t>C</w:t>
            </w:r>
            <w:r w:rsidRPr="00B27858">
              <w:rPr>
                <w:b/>
                <w:bCs/>
                <w:sz w:val="22"/>
              </w:rPr>
              <w:t>edula.c</w:t>
            </w:r>
            <w:r w:rsidRPr="00B27858">
              <w:rPr>
                <w:sz w:val="22"/>
              </w:rPr>
              <w:t>:1000.639.741</w:t>
            </w:r>
          </w:p>
          <w:sdt>
            <w:sdtPr>
              <w:id w:val="-1954003311"/>
              <w:placeholder>
                <w:docPart w:val="D6753C1C3BD144B1BC44F3DA051720F6"/>
              </w:placeholder>
              <w:temporary/>
              <w:showingPlcHdr/>
              <w15:appearance w15:val="hidden"/>
            </w:sdtPr>
            <w:sdtContent>
              <w:p w14:paraId="2A6F9C93" w14:textId="76A7835F" w:rsidR="00036450" w:rsidRPr="0059649E" w:rsidRDefault="00CB0055" w:rsidP="00CB0055">
                <w:pPr>
                  <w:pStyle w:val="Ttulo3"/>
                </w:pPr>
                <w:r w:rsidRPr="00B27858">
                  <w:rPr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A30CE2A00691497BA1E379E0BBEE7C51"/>
              </w:placeholder>
              <w:temporary/>
              <w:showingPlcHdr/>
              <w15:appearance w15:val="hidden"/>
            </w:sdtPr>
            <w:sdtContent>
              <w:p w14:paraId="16D67EC8" w14:textId="77777777" w:rsidR="004D3011" w:rsidRPr="00B27858" w:rsidRDefault="004D3011" w:rsidP="004D3011">
                <w:pPr>
                  <w:rPr>
                    <w:sz w:val="20"/>
                    <w:szCs w:val="20"/>
                  </w:rPr>
                </w:pPr>
                <w:r w:rsidRPr="00B27858">
                  <w:rPr>
                    <w:b/>
                    <w:bCs/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p w14:paraId="3DCA8E28" w14:textId="12456178" w:rsidR="004D3011" w:rsidRPr="00B27858" w:rsidRDefault="00326EDA" w:rsidP="004D3011">
            <w:pPr>
              <w:rPr>
                <w:sz w:val="20"/>
                <w:szCs w:val="20"/>
              </w:rPr>
            </w:pPr>
            <w:r w:rsidRPr="00B27858">
              <w:rPr>
                <w:sz w:val="20"/>
                <w:szCs w:val="20"/>
              </w:rPr>
              <w:t>3</w:t>
            </w:r>
            <w:r w:rsidR="005B38AB" w:rsidRPr="00B27858">
              <w:rPr>
                <w:sz w:val="20"/>
                <w:szCs w:val="20"/>
              </w:rPr>
              <w:t>243638270</w:t>
            </w:r>
          </w:p>
          <w:p w14:paraId="3C47F6AD" w14:textId="6217DAFD" w:rsidR="004D3011" w:rsidRPr="00B27858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427A58E23304953BDA820E427D47D8C"/>
              </w:placeholder>
              <w:temporary/>
              <w:showingPlcHdr/>
              <w15:appearance w15:val="hidden"/>
            </w:sdtPr>
            <w:sdtContent>
              <w:p w14:paraId="381A557E" w14:textId="77777777" w:rsidR="004D3011" w:rsidRPr="00B27858" w:rsidRDefault="004D3011" w:rsidP="004D3011">
                <w:pPr>
                  <w:rPr>
                    <w:sz w:val="20"/>
                    <w:szCs w:val="20"/>
                  </w:rPr>
                </w:pPr>
                <w:r w:rsidRPr="00B27858">
                  <w:rPr>
                    <w:b/>
                    <w:bCs/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112A64B4" w14:textId="6FB0D88C" w:rsidR="00963011" w:rsidRPr="00B27858" w:rsidRDefault="00963011" w:rsidP="00963011">
            <w:pPr>
              <w:rPr>
                <w:sz w:val="20"/>
                <w:szCs w:val="20"/>
              </w:rPr>
            </w:pPr>
            <w:r w:rsidRPr="00B27858">
              <w:rPr>
                <w:sz w:val="20"/>
                <w:szCs w:val="20"/>
              </w:rPr>
              <w:t>elbarto-s19@hotmail.com</w:t>
            </w:r>
          </w:p>
          <w:p w14:paraId="654E8755" w14:textId="08A87A0E" w:rsidR="00036450" w:rsidRPr="00B27858" w:rsidRDefault="00036450" w:rsidP="004D3011">
            <w:pPr>
              <w:rPr>
                <w:rStyle w:val="Hipervnculo"/>
                <w:b/>
                <w:bCs/>
                <w:sz w:val="20"/>
                <w:szCs w:val="20"/>
              </w:rPr>
            </w:pPr>
          </w:p>
          <w:p w14:paraId="425F2DD9" w14:textId="423900BD" w:rsidR="00963011" w:rsidRPr="00B27858" w:rsidRDefault="00963011" w:rsidP="004D3011">
            <w:pPr>
              <w:rPr>
                <w:rStyle w:val="Hipervnculo"/>
                <w:b/>
                <w:bCs/>
                <w:color w:val="auto"/>
                <w:sz w:val="20"/>
                <w:szCs w:val="20"/>
                <w:u w:val="none"/>
              </w:rPr>
            </w:pPr>
            <w:r w:rsidRPr="00B27858">
              <w:rPr>
                <w:rStyle w:val="Hipervnculo"/>
                <w:b/>
                <w:bCs/>
                <w:color w:val="auto"/>
                <w:sz w:val="20"/>
                <w:szCs w:val="20"/>
                <w:u w:val="none"/>
              </w:rPr>
              <w:t>DIRECCION:</w:t>
            </w:r>
          </w:p>
          <w:p w14:paraId="1FDE26CF" w14:textId="5CA9E5C6" w:rsidR="00963011" w:rsidRPr="00B27858" w:rsidRDefault="005B38AB" w:rsidP="004D3011">
            <w:pPr>
              <w:rPr>
                <w:rStyle w:val="Hipervnculo"/>
                <w:color w:val="auto"/>
                <w:sz w:val="20"/>
                <w:szCs w:val="20"/>
                <w:u w:val="none"/>
              </w:rPr>
            </w:pPr>
            <w:r w:rsidRPr="00B27858">
              <w:rPr>
                <w:rStyle w:val="Hipervnculo"/>
                <w:color w:val="auto"/>
                <w:sz w:val="20"/>
                <w:szCs w:val="20"/>
                <w:u w:val="none"/>
              </w:rPr>
              <w:t>C</w:t>
            </w:r>
            <w:r w:rsidR="00963011" w:rsidRPr="00B27858">
              <w:rPr>
                <w:rStyle w:val="Hipervnculo"/>
                <w:color w:val="auto"/>
                <w:sz w:val="20"/>
                <w:szCs w:val="20"/>
                <w:u w:val="none"/>
              </w:rPr>
              <w:t>l 42 sur</w:t>
            </w:r>
            <w:r w:rsidRPr="00B27858">
              <w:rPr>
                <w:rStyle w:val="Hipervnculo"/>
                <w:color w:val="auto"/>
                <w:sz w:val="20"/>
                <w:szCs w:val="20"/>
                <w:u w:val="none"/>
              </w:rPr>
              <w:t xml:space="preserve"> C</w:t>
            </w:r>
            <w:r w:rsidR="00963011" w:rsidRPr="00B27858">
              <w:rPr>
                <w:rStyle w:val="Hipervnculo"/>
                <w:color w:val="auto"/>
                <w:sz w:val="20"/>
                <w:szCs w:val="20"/>
                <w:u w:val="none"/>
              </w:rPr>
              <w:t>r 65 a 70 (</w:t>
            </w:r>
            <w:r w:rsidRPr="00B27858">
              <w:rPr>
                <w:rStyle w:val="Hipervnculo"/>
                <w:color w:val="auto"/>
                <w:sz w:val="20"/>
                <w:szCs w:val="20"/>
                <w:u w:val="none"/>
              </w:rPr>
              <w:t>I</w:t>
            </w:r>
            <w:r w:rsidR="00963011" w:rsidRPr="00B27858">
              <w:rPr>
                <w:rStyle w:val="Hipervnculo"/>
                <w:color w:val="auto"/>
                <w:sz w:val="20"/>
                <w:szCs w:val="20"/>
                <w:u w:val="none"/>
              </w:rPr>
              <w:t>nt 265)</w:t>
            </w:r>
          </w:p>
          <w:p w14:paraId="10AAA970" w14:textId="77777777" w:rsidR="004142CD" w:rsidRPr="0059649E" w:rsidRDefault="004142CD" w:rsidP="004142CD"/>
          <w:p w14:paraId="5E4BB7B6" w14:textId="3B204AB1" w:rsidR="004D3011" w:rsidRPr="0059649E" w:rsidRDefault="004D3011" w:rsidP="004D3011"/>
        </w:tc>
        <w:tc>
          <w:tcPr>
            <w:tcW w:w="720" w:type="dxa"/>
          </w:tcPr>
          <w:p w14:paraId="19D3A32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725CC94" w14:textId="3DD90FD1" w:rsidR="001B2ABD" w:rsidRPr="0059649E" w:rsidRDefault="00A31DF8" w:rsidP="00036450">
            <w:pPr>
              <w:pStyle w:val="Ttulo2"/>
            </w:pPr>
            <w:r>
              <w:t>educacion</w:t>
            </w:r>
          </w:p>
          <w:p w14:paraId="27705C51" w14:textId="77777777" w:rsidR="00A31DF8" w:rsidRDefault="00A31DF8" w:rsidP="00B359E4">
            <w:pPr>
              <w:pStyle w:val="Ttulo4"/>
              <w:rPr>
                <w:rFonts w:asciiTheme="minorHAnsi" w:hAnsiTheme="minorHAnsi"/>
                <w:sz w:val="22"/>
              </w:rPr>
            </w:pPr>
          </w:p>
          <w:p w14:paraId="391EF6FD" w14:textId="2E4D14C9" w:rsidR="00963011" w:rsidRPr="00A31DF8" w:rsidRDefault="00527BB9" w:rsidP="00473832">
            <w:pPr>
              <w:pStyle w:val="Ttulo4"/>
              <w:rPr>
                <w:rFonts w:asciiTheme="minorHAnsi" w:hAnsiTheme="minorHAnsi"/>
                <w:sz w:val="22"/>
              </w:rPr>
            </w:pPr>
            <w:r w:rsidRPr="00A31DF8">
              <w:rPr>
                <w:rFonts w:asciiTheme="minorHAnsi" w:hAnsiTheme="minorHAnsi"/>
                <w:sz w:val="22"/>
              </w:rPr>
              <w:t>*</w:t>
            </w:r>
            <w:r w:rsidR="00963011" w:rsidRPr="00A31DF8">
              <w:rPr>
                <w:rFonts w:asciiTheme="minorHAnsi" w:hAnsiTheme="minorHAnsi"/>
                <w:sz w:val="22"/>
              </w:rPr>
              <w:t>INSTITUCION EDUCATIVA DE TRABAJO SAN JOSE</w:t>
            </w:r>
            <w:r w:rsidR="00473832">
              <w:rPr>
                <w:rFonts w:asciiTheme="minorHAnsi" w:hAnsiTheme="minorHAnsi"/>
                <w:sz w:val="22"/>
              </w:rPr>
              <w:t>.</w:t>
            </w:r>
          </w:p>
          <w:p w14:paraId="05BF434D" w14:textId="64CF4E99" w:rsidR="00BC112E" w:rsidRPr="00A31DF8" w:rsidRDefault="00BC112E" w:rsidP="00BC112E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</w:rPr>
              <w:t>TITULO DE BACHILLER</w:t>
            </w:r>
          </w:p>
          <w:p w14:paraId="071ED2A0" w14:textId="367D5736" w:rsidR="00036450" w:rsidRDefault="00963011" w:rsidP="00326EDA">
            <w:pPr>
              <w:pStyle w:val="Fecha"/>
              <w:rPr>
                <w:rFonts w:asciiTheme="minorHAnsi" w:hAnsiTheme="minorHAnsi"/>
                <w:sz w:val="22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</w:rPr>
              <w:t>FECHA FINALIZACION:</w:t>
            </w:r>
            <w:r w:rsidR="00326EDA" w:rsidRPr="00326EDA">
              <w:rPr>
                <w:rFonts w:asciiTheme="minorHAnsi" w:hAnsiTheme="minorHAnsi"/>
                <w:sz w:val="22"/>
              </w:rPr>
              <w:t xml:space="preserve">18 de diciembre </w:t>
            </w:r>
            <w:r w:rsidRPr="00A31DF8">
              <w:rPr>
                <w:rFonts w:asciiTheme="minorHAnsi" w:hAnsiTheme="minorHAnsi"/>
                <w:sz w:val="22"/>
              </w:rPr>
              <w:t>2020</w:t>
            </w:r>
          </w:p>
          <w:p w14:paraId="3EC963E6" w14:textId="77777777" w:rsidR="005B38AB" w:rsidRDefault="005B38AB" w:rsidP="00473832">
            <w:pPr>
              <w:rPr>
                <w:b/>
                <w:bCs/>
                <w:sz w:val="22"/>
                <w:szCs w:val="28"/>
              </w:rPr>
            </w:pPr>
          </w:p>
          <w:p w14:paraId="0187821F" w14:textId="11AD41FE" w:rsidR="00473832" w:rsidRDefault="00473832" w:rsidP="00473832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*INSTITUCION UNIVERSITARIA PASCUAL BRAVO.</w:t>
            </w:r>
          </w:p>
          <w:p w14:paraId="4FF41EE4" w14:textId="1946299D" w:rsidR="00473832" w:rsidRDefault="00473832" w:rsidP="00473832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Tecnologia en desarrollo de software </w:t>
            </w:r>
          </w:p>
          <w:p w14:paraId="33B72BF3" w14:textId="0BA18D08" w:rsidR="00473832" w:rsidRPr="00473832" w:rsidRDefault="005B38AB" w:rsidP="0047383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Acabo de culminar el tercer semestre (2022-2)</w:t>
            </w:r>
          </w:p>
          <w:p w14:paraId="311193BE" w14:textId="77777777" w:rsidR="00963011" w:rsidRPr="00A31DF8" w:rsidRDefault="00963011" w:rsidP="004142CD">
            <w:pPr>
              <w:rPr>
                <w:rFonts w:asciiTheme="minorHAnsi" w:hAnsiTheme="minorHAnsi"/>
                <w:sz w:val="22"/>
              </w:rPr>
            </w:pPr>
          </w:p>
          <w:p w14:paraId="44830B15" w14:textId="1B66943F" w:rsidR="00036450" w:rsidRPr="00A31DF8" w:rsidRDefault="00527BB9" w:rsidP="00B359E4">
            <w:pPr>
              <w:pStyle w:val="Ttulo4"/>
              <w:rPr>
                <w:rFonts w:asciiTheme="minorHAnsi" w:hAnsiTheme="minorHAnsi"/>
                <w:sz w:val="22"/>
              </w:rPr>
            </w:pPr>
            <w:r w:rsidRPr="00A31DF8">
              <w:rPr>
                <w:rFonts w:asciiTheme="minorHAnsi" w:hAnsiTheme="minorHAnsi"/>
                <w:sz w:val="22"/>
              </w:rPr>
              <w:t>*</w:t>
            </w:r>
            <w:r w:rsidR="00963011" w:rsidRPr="00A31DF8">
              <w:rPr>
                <w:rFonts w:asciiTheme="minorHAnsi" w:hAnsiTheme="minorHAnsi"/>
                <w:sz w:val="22"/>
              </w:rPr>
              <w:t>INSTITUCION EDUCATIVA DE TRABAJO SAN JOSE</w:t>
            </w:r>
          </w:p>
          <w:p w14:paraId="11ECB77D" w14:textId="77777777" w:rsidR="00527BB9" w:rsidRPr="00A31DF8" w:rsidRDefault="00527BB9" w:rsidP="00527BB9">
            <w:pPr>
              <w:rPr>
                <w:rFonts w:asciiTheme="minorHAnsi" w:hAnsiTheme="minorHAnsi"/>
                <w:sz w:val="22"/>
              </w:rPr>
            </w:pPr>
          </w:p>
          <w:p w14:paraId="6701D115" w14:textId="069BB83A" w:rsidR="00BC112E" w:rsidRPr="00A31DF8" w:rsidRDefault="00527BB9" w:rsidP="001424E5">
            <w:pPr>
              <w:rPr>
                <w:rFonts w:asciiTheme="minorHAnsi" w:hAnsiTheme="minorHAnsi"/>
                <w:sz w:val="22"/>
                <w:shd w:val="clear" w:color="auto" w:fill="FFFFFF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CURSO</w:t>
            </w:r>
            <w:r w:rsidR="003C5522"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S</w:t>
            </w:r>
            <w:r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 xml:space="preserve"> </w:t>
            </w:r>
            <w:r w:rsidR="00BC112E"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EN: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</w:t>
            </w:r>
          </w:p>
          <w:p w14:paraId="5627E042" w14:textId="033FEFD7" w:rsidR="00BC112E" w:rsidRPr="00A31DF8" w:rsidRDefault="005F3D87" w:rsidP="001424E5">
            <w:pPr>
              <w:rPr>
                <w:rFonts w:asciiTheme="minorHAnsi" w:hAnsiTheme="minorHAnsi"/>
                <w:sz w:val="22"/>
                <w:lang w:bidi="es-ES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Formación</w:t>
            </w:r>
            <w:r w:rsidR="00BC112E"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: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en</w:t>
            </w:r>
            <w:r w:rsidR="00527BB9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ensamblar productos de madera </w:t>
            </w:r>
            <w:r w:rsidR="00963011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con una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duración</w:t>
            </w:r>
            <w:r w:rsidR="00963011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de 90 horas</w:t>
            </w:r>
            <w:r w:rsidR="00BC112E" w:rsidRPr="00A31DF8">
              <w:rPr>
                <w:rFonts w:asciiTheme="minorHAnsi" w:hAnsiTheme="minorHAnsi"/>
                <w:sz w:val="22"/>
                <w:lang w:bidi="es-ES"/>
              </w:rPr>
              <w:t>.</w:t>
            </w:r>
          </w:p>
          <w:p w14:paraId="0B67875B" w14:textId="7BA42B21" w:rsidR="00BC112E" w:rsidRPr="005F3D87" w:rsidRDefault="003C5522" w:rsidP="001424E5">
            <w:pPr>
              <w:rPr>
                <w:rFonts w:asciiTheme="minorHAnsi" w:hAnsiTheme="minorHAnsi"/>
                <w:b/>
                <w:bCs/>
                <w:sz w:val="22"/>
                <w:lang w:bidi="es-ES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  <w:lang w:bidi="es-ES"/>
              </w:rPr>
              <w:t xml:space="preserve"> </w:t>
            </w:r>
            <w:r w:rsidR="005F3D87" w:rsidRPr="00A31DF8">
              <w:rPr>
                <w:rFonts w:asciiTheme="minorHAnsi" w:hAnsiTheme="minorHAnsi"/>
                <w:b/>
                <w:bCs/>
                <w:sz w:val="22"/>
                <w:lang w:bidi="es-ES"/>
              </w:rPr>
              <w:t>Formación</w:t>
            </w:r>
            <w:r w:rsidR="00BC112E" w:rsidRPr="00A31DF8">
              <w:rPr>
                <w:rFonts w:asciiTheme="minorHAnsi" w:hAnsiTheme="minorHAnsi"/>
                <w:sz w:val="22"/>
                <w:lang w:bidi="es-ES"/>
              </w:rPr>
              <w:t>:</w:t>
            </w:r>
            <w:r w:rsidRPr="00A31DF8">
              <w:rPr>
                <w:rFonts w:asciiTheme="minorHAnsi" w:hAnsiTheme="minorHAnsi"/>
                <w:sz w:val="22"/>
                <w:lang w:bidi="es-ES"/>
              </w:rPr>
              <w:t xml:space="preserve"> en</w:t>
            </w:r>
            <w:r w:rsidR="00BC112E" w:rsidRPr="00A31DF8">
              <w:rPr>
                <w:rFonts w:asciiTheme="minorHAnsi" w:hAnsiTheme="minorHAnsi"/>
                <w:sz w:val="22"/>
                <w:lang w:bidi="es-ES"/>
              </w:rPr>
              <w:t xml:space="preserve"> </w:t>
            </w:r>
            <w:r w:rsidRPr="00A31DF8">
              <w:rPr>
                <w:rFonts w:asciiTheme="minorHAnsi" w:hAnsiTheme="minorHAnsi"/>
                <w:sz w:val="22"/>
                <w:lang w:bidi="es-ES"/>
              </w:rPr>
              <w:t xml:space="preserve">mecanizado de piezas de madera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Con una </w:t>
            </w:r>
            <w:r w:rsidR="00012011" w:rsidRPr="00A31DF8">
              <w:rPr>
                <w:rFonts w:asciiTheme="minorHAnsi" w:hAnsiTheme="minorHAnsi"/>
                <w:sz w:val="22"/>
                <w:shd w:val="clear" w:color="auto" w:fill="FFFFFF"/>
              </w:rPr>
              <w:t>duración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de 160 horas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>.</w:t>
            </w:r>
          </w:p>
          <w:p w14:paraId="2E9E1304" w14:textId="53D7F76E" w:rsidR="00527BB9" w:rsidRPr="00A31DF8" w:rsidRDefault="005F3D87" w:rsidP="001424E5">
            <w:pPr>
              <w:rPr>
                <w:rFonts w:asciiTheme="minorHAnsi" w:hAnsiTheme="minorHAnsi"/>
                <w:sz w:val="22"/>
                <w:shd w:val="clear" w:color="auto" w:fill="FFFFFF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Formación</w:t>
            </w:r>
            <w:r w:rsidR="00BC112E"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:</w:t>
            </w:r>
            <w:r w:rsidR="003C5522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en procesos </w:t>
            </w:r>
            <w:r w:rsidR="00012011" w:rsidRPr="00A31DF8">
              <w:rPr>
                <w:rFonts w:asciiTheme="minorHAnsi" w:hAnsiTheme="minorHAnsi"/>
                <w:sz w:val="22"/>
                <w:shd w:val="clear" w:color="auto" w:fill="FFFFFF"/>
              </w:rPr>
              <w:t>básicos</w:t>
            </w:r>
            <w:r w:rsidR="003C5522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manuales para el trabajo con la madera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con una </w:t>
            </w:r>
            <w:r w:rsidR="00012011" w:rsidRPr="00A31DF8">
              <w:rPr>
                <w:rFonts w:asciiTheme="minorHAnsi" w:hAnsiTheme="minorHAnsi"/>
                <w:sz w:val="22"/>
                <w:shd w:val="clear" w:color="auto" w:fill="FFFFFF"/>
              </w:rPr>
              <w:t>duración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de 80 horas.</w:t>
            </w:r>
          </w:p>
          <w:p w14:paraId="54F48C9B" w14:textId="2F3DAD33" w:rsidR="00BC112E" w:rsidRDefault="00012011" w:rsidP="001424E5">
            <w:pPr>
              <w:rPr>
                <w:rFonts w:asciiTheme="minorHAnsi" w:hAnsiTheme="minorHAnsi"/>
                <w:sz w:val="22"/>
                <w:shd w:val="clear" w:color="auto" w:fill="FFFFFF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Formación</w:t>
            </w:r>
            <w:r w:rsidR="00BC112E"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: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de panadero, ya que la pandemia inicio a principios del mes de marzo, no pude certificarme como panadero, y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también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impidió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que me dieran el certificado de buenas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prácticas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de manufactura, pero el tiempo que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estuve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laborando esa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profesión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aprendí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bastante</w:t>
            </w:r>
            <w:r w:rsidR="00BC112E"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respecto al tema.</w:t>
            </w:r>
          </w:p>
          <w:p w14:paraId="030B2A51" w14:textId="77777777" w:rsidR="00326EDA" w:rsidRPr="00A31DF8" w:rsidRDefault="00326EDA" w:rsidP="00326EDA">
            <w:pPr>
              <w:rPr>
                <w:rFonts w:asciiTheme="minorHAnsi" w:hAnsiTheme="minorHAnsi"/>
                <w:sz w:val="22"/>
              </w:rPr>
            </w:pPr>
            <w:r w:rsidRPr="00A31DF8">
              <w:rPr>
                <w:rFonts w:asciiTheme="minorHAnsi" w:hAnsiTheme="minorHAnsi"/>
                <w:b/>
                <w:bCs/>
                <w:sz w:val="22"/>
              </w:rPr>
              <w:t>FECHA FINALIZACION</w:t>
            </w:r>
            <w:r w:rsidRPr="00A31DF8">
              <w:rPr>
                <w:rFonts w:asciiTheme="minorHAnsi" w:hAnsiTheme="minorHAnsi"/>
                <w:sz w:val="22"/>
              </w:rPr>
              <w:t>:2019</w:t>
            </w:r>
          </w:p>
          <w:p w14:paraId="05FA0E44" w14:textId="6501FFA6" w:rsidR="00BC112E" w:rsidRPr="00A31DF8" w:rsidRDefault="00BC112E" w:rsidP="001424E5">
            <w:pPr>
              <w:rPr>
                <w:rFonts w:asciiTheme="minorHAnsi" w:hAnsiTheme="minorHAnsi"/>
                <w:sz w:val="22"/>
                <w:shd w:val="clear" w:color="auto" w:fill="FFFFFF"/>
              </w:rPr>
            </w:pPr>
          </w:p>
          <w:p w14:paraId="18B95EF2" w14:textId="091A1894" w:rsidR="00BC112E" w:rsidRPr="00A31DF8" w:rsidRDefault="00BC112E" w:rsidP="001424E5">
            <w:pPr>
              <w:rPr>
                <w:rFonts w:asciiTheme="minorHAnsi" w:hAnsiTheme="minorHAnsi"/>
                <w:sz w:val="22"/>
                <w:shd w:val="clear" w:color="auto" w:fill="FFFFFF"/>
              </w:rPr>
            </w:pP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*</w:t>
            </w:r>
            <w:r w:rsidR="00A31DF8" w:rsidRPr="00A31DF8">
              <w:rPr>
                <w:rFonts w:asciiTheme="minorHAnsi" w:hAnsiTheme="minorHAnsi"/>
                <w:b/>
                <w:bCs/>
                <w:sz w:val="22"/>
                <w:shd w:val="clear" w:color="auto" w:fill="FFFFFF"/>
              </w:rPr>
              <w:t>Talento Digital:</w:t>
            </w:r>
          </w:p>
          <w:p w14:paraId="6D1819EC" w14:textId="35234B18" w:rsidR="00BC112E" w:rsidRDefault="00A31DF8" w:rsidP="001424E5">
            <w:pPr>
              <w:rPr>
                <w:rFonts w:asciiTheme="minorHAnsi" w:hAnsiTheme="minorHAnsi"/>
                <w:sz w:val="22"/>
                <w:lang w:bidi="es-ES"/>
              </w:rPr>
            </w:pPr>
            <w:r w:rsidRPr="00A31DF8">
              <w:rPr>
                <w:rFonts w:asciiTheme="minorHAnsi" w:hAnsiTheme="minorHAnsi"/>
                <w:sz w:val="22"/>
                <w:lang w:bidi="es-ES"/>
              </w:rPr>
              <w:t>Curso de HTML y CSS:</w:t>
            </w:r>
          </w:p>
          <w:p w14:paraId="2604A918" w14:textId="5767CDFC" w:rsidR="00A31DF8" w:rsidRPr="00A31DF8" w:rsidRDefault="00A31DF8" w:rsidP="001424E5">
            <w:pPr>
              <w:rPr>
                <w:rFonts w:asciiTheme="minorHAnsi" w:hAnsiTheme="minorHAnsi"/>
                <w:sz w:val="22"/>
                <w:lang w:bidi="es-ES"/>
              </w:rPr>
            </w:pP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en estos momentos me encuentro </w:t>
            </w:r>
            <w:r w:rsidR="005F3D87" w:rsidRPr="00A31DF8">
              <w:rPr>
                <w:rFonts w:asciiTheme="minorHAnsi" w:hAnsiTheme="minorHAnsi"/>
                <w:sz w:val="22"/>
                <w:shd w:val="clear" w:color="auto" w:fill="FFFFFF"/>
              </w:rPr>
              <w:t>capacitándome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en un curso</w:t>
            </w:r>
            <w:r w:rsidR="00326EDA">
              <w:rPr>
                <w:rFonts w:asciiTheme="minorHAnsi" w:hAnsiTheme="minorHAnsi"/>
                <w:sz w:val="22"/>
                <w:shd w:val="clear" w:color="auto" w:fill="FFFFFF"/>
              </w:rPr>
              <w:t xml:space="preserve"> virtual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de </w:t>
            </w:r>
            <w:r w:rsidR="005F3D87" w:rsidRPr="00A31DF8">
              <w:rPr>
                <w:rFonts w:asciiTheme="minorHAnsi" w:hAnsiTheme="minorHAnsi"/>
                <w:sz w:val="22"/>
                <w:shd w:val="clear" w:color="auto" w:fill="FFFFFF"/>
              </w:rPr>
              <w:t>HTML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y css para pro</w:t>
            </w:r>
            <w:r w:rsidR="005F3D87">
              <w:rPr>
                <w:rFonts w:asciiTheme="minorHAnsi" w:hAnsiTheme="minorHAnsi"/>
                <w:sz w:val="22"/>
                <w:shd w:val="clear" w:color="auto" w:fill="FFFFFF"/>
              </w:rPr>
              <w:t>gr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>a</w:t>
            </w:r>
            <w:r w:rsidR="005F3D87">
              <w:rPr>
                <w:rFonts w:asciiTheme="minorHAnsi" w:hAnsiTheme="minorHAnsi"/>
                <w:sz w:val="22"/>
                <w:shd w:val="clear" w:color="auto" w:fill="FFFFFF"/>
              </w:rPr>
              <w:t>m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ar y crear </w:t>
            </w:r>
            <w:r w:rsidR="00012011" w:rsidRPr="00A31DF8">
              <w:rPr>
                <w:rFonts w:asciiTheme="minorHAnsi" w:hAnsiTheme="minorHAnsi"/>
                <w:sz w:val="22"/>
                <w:shd w:val="clear" w:color="auto" w:fill="FFFFFF"/>
              </w:rPr>
              <w:t>páginas</w:t>
            </w:r>
            <w:r w:rsidRPr="00A31DF8">
              <w:rPr>
                <w:rFonts w:asciiTheme="minorHAnsi" w:hAnsiTheme="minorHAnsi"/>
                <w:sz w:val="22"/>
                <w:shd w:val="clear" w:color="auto" w:fill="FFFFFF"/>
              </w:rPr>
              <w:t xml:space="preserve"> web</w:t>
            </w:r>
            <w:r w:rsidR="00F64759">
              <w:rPr>
                <w:rFonts w:asciiTheme="minorHAnsi" w:hAnsiTheme="minorHAnsi"/>
                <w:sz w:val="22"/>
                <w:shd w:val="clear" w:color="auto" w:fill="FFFFFF"/>
              </w:rPr>
              <w:t>.</w:t>
            </w:r>
          </w:p>
          <w:p w14:paraId="76FE86C2" w14:textId="6D6091C0" w:rsidR="00036450" w:rsidRPr="00A31DF8" w:rsidRDefault="00036450" w:rsidP="00BC112E">
            <w:pPr>
              <w:pStyle w:val="Ttulo2"/>
              <w:rPr>
                <w:color w:val="FFFFFF" w:themeColor="background1"/>
                <w:szCs w:val="22"/>
              </w:rPr>
            </w:pPr>
          </w:p>
          <w:p w14:paraId="21B37201" w14:textId="77777777" w:rsidR="00BC112E" w:rsidRPr="00BC112E" w:rsidRDefault="00BC112E" w:rsidP="00BC112E"/>
          <w:p w14:paraId="63BEAAB1" w14:textId="4E07D3CC" w:rsidR="00BC112E" w:rsidRPr="00BC112E" w:rsidRDefault="00BC112E" w:rsidP="00BC112E"/>
        </w:tc>
      </w:tr>
    </w:tbl>
    <w:p w14:paraId="3EE06231" w14:textId="1D5525AF" w:rsidR="0043117B" w:rsidRDefault="00000000" w:rsidP="000C45FF">
      <w:pPr>
        <w:tabs>
          <w:tab w:val="left" w:pos="990"/>
        </w:tabs>
      </w:pPr>
    </w:p>
    <w:p w14:paraId="6693659E" w14:textId="3FAE3D55" w:rsidR="00BC112E" w:rsidRDefault="00BC112E" w:rsidP="000C45FF">
      <w:pPr>
        <w:tabs>
          <w:tab w:val="left" w:pos="990"/>
        </w:tabs>
      </w:pPr>
    </w:p>
    <w:p w14:paraId="0CDADE58" w14:textId="77777777" w:rsidR="00BC112E" w:rsidRPr="00B129AC" w:rsidRDefault="00BC112E" w:rsidP="00BC112E">
      <w:pPr>
        <w:pStyle w:val="Ttulo2"/>
        <w:rPr>
          <w:szCs w:val="22"/>
        </w:rPr>
      </w:pPr>
      <w:r w:rsidRPr="00B129AC">
        <w:rPr>
          <w:szCs w:val="22"/>
        </w:rPr>
        <w:t>EXPERIENCIA LABORAL</w:t>
      </w:r>
    </w:p>
    <w:p w14:paraId="43909655" w14:textId="3CE9D892" w:rsidR="00BC112E" w:rsidRPr="00B129AC" w:rsidRDefault="00A31DF8" w:rsidP="00BC112E">
      <w:pPr>
        <w:pStyle w:val="Ttulo4"/>
        <w:rPr>
          <w:bCs/>
          <w:sz w:val="22"/>
        </w:rPr>
      </w:pPr>
      <w:r w:rsidRPr="00B129AC">
        <w:rPr>
          <w:sz w:val="22"/>
        </w:rPr>
        <w:t>Gionvanye-</w:t>
      </w:r>
      <w:r w:rsidR="00BC112E" w:rsidRPr="00B129AC">
        <w:rPr>
          <w:sz w:val="22"/>
          <w:lang w:bidi="es-ES"/>
        </w:rPr>
        <w:t xml:space="preserve"> </w:t>
      </w:r>
      <w:r w:rsidRPr="00B129AC">
        <w:rPr>
          <w:sz w:val="22"/>
        </w:rPr>
        <w:t>Estampador</w:t>
      </w:r>
    </w:p>
    <w:p w14:paraId="1CE415D8" w14:textId="06D721FD" w:rsidR="00BC112E" w:rsidRPr="00B129AC" w:rsidRDefault="00A31DF8" w:rsidP="00BC112E">
      <w:pPr>
        <w:pStyle w:val="Fecha"/>
        <w:rPr>
          <w:sz w:val="22"/>
        </w:rPr>
      </w:pPr>
      <w:r w:rsidRPr="00B129AC">
        <w:rPr>
          <w:sz w:val="22"/>
        </w:rPr>
        <w:t>jun 2018</w:t>
      </w:r>
      <w:r w:rsidR="00BC112E" w:rsidRPr="00B129AC">
        <w:rPr>
          <w:sz w:val="22"/>
          <w:lang w:bidi="es-ES"/>
        </w:rPr>
        <w:t xml:space="preserve"> - </w:t>
      </w:r>
      <w:r w:rsidRPr="00B129AC">
        <w:rPr>
          <w:sz w:val="22"/>
        </w:rPr>
        <w:t>ene 2019</w:t>
      </w:r>
    </w:p>
    <w:p w14:paraId="59A3E628" w14:textId="77777777" w:rsidR="00A31DF8" w:rsidRPr="00B129AC" w:rsidRDefault="00A31DF8" w:rsidP="00BC112E">
      <w:pPr>
        <w:rPr>
          <w:sz w:val="22"/>
          <w:lang w:bidi="es-ES"/>
        </w:rPr>
      </w:pPr>
    </w:p>
    <w:p w14:paraId="6B9CDDB3" w14:textId="79D19011" w:rsidR="00BC112E" w:rsidRPr="00B129AC" w:rsidRDefault="00A31DF8" w:rsidP="00BC112E">
      <w:pPr>
        <w:rPr>
          <w:sz w:val="22"/>
          <w:lang w:bidi="es-ES"/>
        </w:rPr>
      </w:pPr>
      <w:r w:rsidRPr="00B129AC">
        <w:rPr>
          <w:sz w:val="22"/>
          <w:lang w:bidi="es-ES"/>
        </w:rPr>
        <w:t xml:space="preserve">Trabaje </w:t>
      </w:r>
      <w:r w:rsidR="00012011" w:rsidRPr="00B129AC">
        <w:rPr>
          <w:sz w:val="22"/>
          <w:lang w:bidi="es-ES"/>
        </w:rPr>
        <w:t>alrededor</w:t>
      </w:r>
      <w:r w:rsidRPr="00B129AC">
        <w:rPr>
          <w:sz w:val="22"/>
          <w:lang w:bidi="es-ES"/>
        </w:rPr>
        <w:t xml:space="preserve"> de 6-7 meses en el barrio cristo </w:t>
      </w:r>
      <w:r w:rsidR="00012011" w:rsidRPr="00B129AC">
        <w:rPr>
          <w:sz w:val="22"/>
          <w:lang w:bidi="es-ES"/>
        </w:rPr>
        <w:t>rey, con</w:t>
      </w:r>
      <w:r w:rsidRPr="00B129AC">
        <w:rPr>
          <w:sz w:val="22"/>
          <w:lang w:bidi="es-ES"/>
        </w:rPr>
        <w:t xml:space="preserve"> un contratista </w:t>
      </w:r>
      <w:r w:rsidR="00012011" w:rsidRPr="00B129AC">
        <w:rPr>
          <w:sz w:val="22"/>
          <w:lang w:bidi="es-ES"/>
        </w:rPr>
        <w:t>independiente, elaborando</w:t>
      </w:r>
      <w:r w:rsidRPr="00B129AC">
        <w:rPr>
          <w:sz w:val="22"/>
          <w:lang w:bidi="es-ES"/>
        </w:rPr>
        <w:t xml:space="preserve"> estampados para camisetas con un contrato para </w:t>
      </w:r>
      <w:r w:rsidR="00012011" w:rsidRPr="00B129AC">
        <w:rPr>
          <w:sz w:val="22"/>
          <w:lang w:bidi="es-ES"/>
        </w:rPr>
        <w:t>gionvanye, en</w:t>
      </w:r>
      <w:r w:rsidRPr="00B129AC">
        <w:rPr>
          <w:sz w:val="22"/>
          <w:lang w:bidi="es-ES"/>
        </w:rPr>
        <w:t xml:space="preserve"> dicho tiempo logre aprender mucho ya que fue mi primer </w:t>
      </w:r>
      <w:r w:rsidR="00012011" w:rsidRPr="00B129AC">
        <w:rPr>
          <w:sz w:val="22"/>
          <w:lang w:bidi="es-ES"/>
        </w:rPr>
        <w:t>empleo, en</w:t>
      </w:r>
      <w:r w:rsidRPr="00B129AC">
        <w:rPr>
          <w:sz w:val="22"/>
          <w:lang w:bidi="es-ES"/>
        </w:rPr>
        <w:t xml:space="preserve"> el cual desarrolle habilidades como el trabajo en </w:t>
      </w:r>
      <w:r w:rsidR="00012011" w:rsidRPr="00B129AC">
        <w:rPr>
          <w:sz w:val="22"/>
          <w:lang w:bidi="es-ES"/>
        </w:rPr>
        <w:t>equipo, saber</w:t>
      </w:r>
      <w:r w:rsidRPr="00B129AC">
        <w:rPr>
          <w:sz w:val="22"/>
          <w:lang w:bidi="es-ES"/>
        </w:rPr>
        <w:t xml:space="preserve"> comunicarme con mis </w:t>
      </w:r>
      <w:r w:rsidR="00012011" w:rsidRPr="00B129AC">
        <w:rPr>
          <w:sz w:val="22"/>
          <w:lang w:bidi="es-ES"/>
        </w:rPr>
        <w:t>compañeros, y</w:t>
      </w:r>
      <w:r w:rsidRPr="00B129AC">
        <w:rPr>
          <w:sz w:val="22"/>
          <w:lang w:bidi="es-ES"/>
        </w:rPr>
        <w:t xml:space="preserve"> ser respetuoso.</w:t>
      </w:r>
      <w:r w:rsidR="00BC112E" w:rsidRPr="00B129AC">
        <w:rPr>
          <w:sz w:val="22"/>
          <w:lang w:bidi="es-ES"/>
        </w:rPr>
        <w:t xml:space="preserve"> </w:t>
      </w:r>
    </w:p>
    <w:p w14:paraId="326072E6" w14:textId="77777777" w:rsidR="005F3D87" w:rsidRDefault="005F3D87" w:rsidP="00BC112E">
      <w:pPr>
        <w:pStyle w:val="Ttulo4"/>
        <w:rPr>
          <w:sz w:val="22"/>
        </w:rPr>
      </w:pPr>
    </w:p>
    <w:p w14:paraId="7BF2163B" w14:textId="3C8070F1" w:rsidR="00BC112E" w:rsidRPr="00B129AC" w:rsidRDefault="00012011" w:rsidP="00BC112E">
      <w:pPr>
        <w:pStyle w:val="Ttulo4"/>
        <w:rPr>
          <w:bCs/>
          <w:sz w:val="22"/>
        </w:rPr>
      </w:pPr>
      <w:r w:rsidRPr="00B129AC">
        <w:rPr>
          <w:sz w:val="22"/>
        </w:rPr>
        <w:t>Institución</w:t>
      </w:r>
      <w:r w:rsidR="00A31DF8" w:rsidRPr="00B129AC">
        <w:rPr>
          <w:sz w:val="22"/>
        </w:rPr>
        <w:t xml:space="preserve"> Educativa de Trabajo San </w:t>
      </w:r>
      <w:r w:rsidRPr="00B129AC">
        <w:rPr>
          <w:sz w:val="22"/>
        </w:rPr>
        <w:t>José</w:t>
      </w:r>
      <w:r w:rsidR="00A31DF8" w:rsidRPr="00B129AC">
        <w:rPr>
          <w:sz w:val="22"/>
        </w:rPr>
        <w:t>-</w:t>
      </w:r>
      <w:r w:rsidR="00BC112E" w:rsidRPr="00B129AC">
        <w:rPr>
          <w:sz w:val="22"/>
          <w:lang w:bidi="es-ES"/>
        </w:rPr>
        <w:t xml:space="preserve"> </w:t>
      </w:r>
      <w:r w:rsidR="00A31DF8" w:rsidRPr="00B129AC">
        <w:rPr>
          <w:sz w:val="22"/>
        </w:rPr>
        <w:t>ebanista</w:t>
      </w:r>
    </w:p>
    <w:p w14:paraId="114BDF88" w14:textId="712B2BE7" w:rsidR="00BC112E" w:rsidRPr="00B129AC" w:rsidRDefault="00A31DF8" w:rsidP="00BC112E">
      <w:pPr>
        <w:pStyle w:val="Fecha"/>
        <w:rPr>
          <w:sz w:val="22"/>
        </w:rPr>
      </w:pPr>
      <w:r w:rsidRPr="00B129AC">
        <w:rPr>
          <w:sz w:val="22"/>
        </w:rPr>
        <w:t>feb 2019</w:t>
      </w:r>
      <w:r w:rsidR="00BC112E" w:rsidRPr="00B129AC">
        <w:rPr>
          <w:sz w:val="22"/>
          <w:lang w:bidi="es-ES"/>
        </w:rPr>
        <w:t xml:space="preserve"> - </w:t>
      </w:r>
      <w:r w:rsidRPr="00B129AC">
        <w:rPr>
          <w:sz w:val="22"/>
        </w:rPr>
        <w:t>nov 2019</w:t>
      </w:r>
    </w:p>
    <w:p w14:paraId="2A79F01A" w14:textId="77777777" w:rsidR="00A31DF8" w:rsidRPr="00B129AC" w:rsidRDefault="00A31DF8" w:rsidP="00BC112E">
      <w:pPr>
        <w:rPr>
          <w:sz w:val="22"/>
        </w:rPr>
      </w:pPr>
    </w:p>
    <w:p w14:paraId="26CB0EE4" w14:textId="08D6C9C9" w:rsidR="00BC112E" w:rsidRPr="00B129AC" w:rsidRDefault="00A31DF8" w:rsidP="00BC112E">
      <w:pPr>
        <w:rPr>
          <w:sz w:val="22"/>
        </w:rPr>
      </w:pPr>
      <w:r w:rsidRPr="00B129AC">
        <w:rPr>
          <w:sz w:val="22"/>
        </w:rPr>
        <w:t xml:space="preserve">En el transcurso de eso tiempo trabaje con la </w:t>
      </w:r>
      <w:r w:rsidR="00012011" w:rsidRPr="00B129AC">
        <w:rPr>
          <w:sz w:val="22"/>
        </w:rPr>
        <w:t>institución</w:t>
      </w:r>
      <w:r w:rsidRPr="00B129AC">
        <w:rPr>
          <w:sz w:val="22"/>
        </w:rPr>
        <w:t xml:space="preserve"> </w:t>
      </w:r>
      <w:r w:rsidR="00012011" w:rsidRPr="00B129AC">
        <w:rPr>
          <w:sz w:val="22"/>
        </w:rPr>
        <w:t>elaborándoles</w:t>
      </w:r>
      <w:r w:rsidRPr="00B129AC">
        <w:rPr>
          <w:sz w:val="22"/>
        </w:rPr>
        <w:t xml:space="preserve"> los muebles que necesitasen.</w:t>
      </w:r>
      <w:r w:rsidR="00BC112E" w:rsidRPr="00B129AC">
        <w:rPr>
          <w:sz w:val="22"/>
          <w:lang w:bidi="es-ES"/>
        </w:rPr>
        <w:t xml:space="preserve"> </w:t>
      </w:r>
    </w:p>
    <w:p w14:paraId="57071A4B" w14:textId="77777777" w:rsidR="00BC112E" w:rsidRPr="00B129AC" w:rsidRDefault="00BC112E" w:rsidP="00BC112E">
      <w:pPr>
        <w:rPr>
          <w:sz w:val="22"/>
        </w:rPr>
      </w:pPr>
    </w:p>
    <w:p w14:paraId="2350D81B" w14:textId="77777777" w:rsidR="005F3D87" w:rsidRDefault="005F3D87" w:rsidP="00BC112E">
      <w:pPr>
        <w:pStyle w:val="Ttulo4"/>
        <w:rPr>
          <w:sz w:val="22"/>
        </w:rPr>
      </w:pPr>
    </w:p>
    <w:p w14:paraId="46888471" w14:textId="3E96BA93" w:rsidR="00BC112E" w:rsidRPr="00B129AC" w:rsidRDefault="00012011" w:rsidP="00BC112E">
      <w:pPr>
        <w:pStyle w:val="Ttulo4"/>
        <w:rPr>
          <w:bCs/>
          <w:sz w:val="22"/>
        </w:rPr>
      </w:pPr>
      <w:r w:rsidRPr="00B129AC">
        <w:rPr>
          <w:sz w:val="22"/>
        </w:rPr>
        <w:t>institución</w:t>
      </w:r>
      <w:r w:rsidR="00A31DF8" w:rsidRPr="00B129AC">
        <w:rPr>
          <w:sz w:val="22"/>
        </w:rPr>
        <w:t xml:space="preserve"> educativa de trabajo san </w:t>
      </w:r>
      <w:r w:rsidRPr="00B129AC">
        <w:rPr>
          <w:sz w:val="22"/>
        </w:rPr>
        <w:t>José</w:t>
      </w:r>
      <w:r w:rsidR="00A31DF8" w:rsidRPr="00B129AC">
        <w:rPr>
          <w:sz w:val="22"/>
        </w:rPr>
        <w:t>-</w:t>
      </w:r>
      <w:r w:rsidR="00BC112E" w:rsidRPr="00B129AC">
        <w:rPr>
          <w:sz w:val="22"/>
          <w:lang w:bidi="es-ES"/>
        </w:rPr>
        <w:t xml:space="preserve"> </w:t>
      </w:r>
      <w:r w:rsidR="00A31DF8" w:rsidRPr="00B129AC">
        <w:rPr>
          <w:sz w:val="22"/>
        </w:rPr>
        <w:t>panadero</w:t>
      </w:r>
    </w:p>
    <w:p w14:paraId="7E4DAAAE" w14:textId="6E3D6238" w:rsidR="00BC112E" w:rsidRPr="00B129AC" w:rsidRDefault="00A31DF8" w:rsidP="00BC112E">
      <w:pPr>
        <w:pStyle w:val="Fecha"/>
        <w:rPr>
          <w:sz w:val="22"/>
        </w:rPr>
      </w:pPr>
      <w:r w:rsidRPr="00B129AC">
        <w:rPr>
          <w:sz w:val="22"/>
        </w:rPr>
        <w:t>dic 2019</w:t>
      </w:r>
      <w:r w:rsidR="00BC112E" w:rsidRPr="00B129AC">
        <w:rPr>
          <w:sz w:val="22"/>
          <w:lang w:bidi="es-ES"/>
        </w:rPr>
        <w:t xml:space="preserve"> </w:t>
      </w:r>
      <w:r w:rsidRPr="00B129AC">
        <w:rPr>
          <w:sz w:val="22"/>
          <w:lang w:bidi="es-ES"/>
        </w:rPr>
        <w:t>- mar 2020</w:t>
      </w:r>
    </w:p>
    <w:p w14:paraId="5C15B975" w14:textId="77777777" w:rsidR="00A31DF8" w:rsidRPr="00B129AC" w:rsidRDefault="00A31DF8" w:rsidP="00BC112E">
      <w:pPr>
        <w:rPr>
          <w:sz w:val="22"/>
        </w:rPr>
      </w:pPr>
    </w:p>
    <w:p w14:paraId="0499C7EE" w14:textId="5B3D983F" w:rsidR="00BC112E" w:rsidRDefault="00A31DF8" w:rsidP="00BC112E">
      <w:pPr>
        <w:rPr>
          <w:sz w:val="22"/>
          <w:lang w:bidi="es-ES"/>
        </w:rPr>
      </w:pPr>
      <w:r w:rsidRPr="00B129AC">
        <w:rPr>
          <w:sz w:val="22"/>
        </w:rPr>
        <w:t xml:space="preserve">Trabaje como panadero en la </w:t>
      </w:r>
      <w:r w:rsidR="00012011" w:rsidRPr="00B129AC">
        <w:rPr>
          <w:sz w:val="22"/>
        </w:rPr>
        <w:t>institución, elaborándoles</w:t>
      </w:r>
      <w:r w:rsidRPr="00B129AC">
        <w:rPr>
          <w:sz w:val="22"/>
        </w:rPr>
        <w:t xml:space="preserve"> los alimentos a los </w:t>
      </w:r>
      <w:r w:rsidR="00012011" w:rsidRPr="00B129AC">
        <w:rPr>
          <w:sz w:val="22"/>
        </w:rPr>
        <w:t>jóvenes</w:t>
      </w:r>
      <w:r w:rsidRPr="00B129AC">
        <w:rPr>
          <w:sz w:val="22"/>
        </w:rPr>
        <w:t xml:space="preserve"> estudiantiles</w:t>
      </w:r>
      <w:r w:rsidR="00B0779F">
        <w:rPr>
          <w:sz w:val="22"/>
          <w:lang w:bidi="es-ES"/>
        </w:rPr>
        <w:t>.</w:t>
      </w:r>
    </w:p>
    <w:p w14:paraId="65068951" w14:textId="46CEDFDD" w:rsidR="00B0779F" w:rsidRDefault="00B0779F" w:rsidP="00BC112E">
      <w:pPr>
        <w:rPr>
          <w:sz w:val="22"/>
          <w:lang w:bidi="es-ES"/>
        </w:rPr>
      </w:pPr>
    </w:p>
    <w:p w14:paraId="096EE94B" w14:textId="1A5235FD" w:rsidR="00B0779F" w:rsidRPr="006842C2" w:rsidRDefault="00B0779F" w:rsidP="00BC112E">
      <w:pPr>
        <w:rPr>
          <w:b/>
          <w:bCs/>
          <w:sz w:val="22"/>
          <w:lang w:bidi="es-ES"/>
        </w:rPr>
      </w:pPr>
      <w:r w:rsidRPr="006842C2">
        <w:rPr>
          <w:b/>
          <w:bCs/>
          <w:sz w:val="22"/>
          <w:lang w:bidi="es-ES"/>
        </w:rPr>
        <w:t>Ligno S.A.S</w:t>
      </w:r>
    </w:p>
    <w:p w14:paraId="5EEDECEC" w14:textId="3084547C" w:rsidR="00B0779F" w:rsidRDefault="00B0779F" w:rsidP="00BC112E">
      <w:pPr>
        <w:rPr>
          <w:sz w:val="22"/>
          <w:lang w:bidi="es-ES"/>
        </w:rPr>
      </w:pPr>
      <w:r>
        <w:rPr>
          <w:sz w:val="22"/>
          <w:lang w:bidi="es-ES"/>
        </w:rPr>
        <w:t>Nov 2021 – ene 2022</w:t>
      </w:r>
    </w:p>
    <w:p w14:paraId="5FA9E074" w14:textId="13149FF4" w:rsidR="00B0779F" w:rsidRDefault="00B0779F" w:rsidP="00BC112E">
      <w:pPr>
        <w:rPr>
          <w:sz w:val="22"/>
          <w:lang w:bidi="es-ES"/>
        </w:rPr>
      </w:pPr>
    </w:p>
    <w:p w14:paraId="19491701" w14:textId="4D595F6D" w:rsidR="00B0779F" w:rsidRDefault="00B0779F" w:rsidP="00BC112E">
      <w:pPr>
        <w:rPr>
          <w:sz w:val="22"/>
          <w:lang w:bidi="es-ES"/>
        </w:rPr>
      </w:pPr>
      <w:r>
        <w:rPr>
          <w:sz w:val="22"/>
          <w:lang w:bidi="es-ES"/>
        </w:rPr>
        <w:t>Empresa de ebanistería,</w:t>
      </w:r>
      <w:r w:rsidR="006842C2">
        <w:rPr>
          <w:sz w:val="22"/>
          <w:lang w:bidi="es-ES"/>
        </w:rPr>
        <w:t xml:space="preserve"> </w:t>
      </w:r>
      <w:r>
        <w:rPr>
          <w:sz w:val="22"/>
          <w:lang w:bidi="es-ES"/>
        </w:rPr>
        <w:t>en la cual mis funciones eran tanto como pulir,</w:t>
      </w:r>
      <w:r w:rsidR="006842C2">
        <w:rPr>
          <w:sz w:val="22"/>
          <w:lang w:bidi="es-ES"/>
        </w:rPr>
        <w:t xml:space="preserve"> </w:t>
      </w:r>
      <w:r>
        <w:rPr>
          <w:sz w:val="22"/>
          <w:lang w:bidi="es-ES"/>
        </w:rPr>
        <w:t>cortar,</w:t>
      </w:r>
      <w:r w:rsidR="006842C2">
        <w:rPr>
          <w:sz w:val="22"/>
          <w:lang w:bidi="es-ES"/>
        </w:rPr>
        <w:t xml:space="preserve"> </w:t>
      </w:r>
      <w:r>
        <w:rPr>
          <w:sz w:val="22"/>
          <w:lang w:bidi="es-ES"/>
        </w:rPr>
        <w:t xml:space="preserve">masillar madera </w:t>
      </w:r>
      <w:r w:rsidR="005B38AB">
        <w:rPr>
          <w:sz w:val="22"/>
          <w:lang w:bidi="es-ES"/>
        </w:rPr>
        <w:t>etc.</w:t>
      </w:r>
      <w:r>
        <w:rPr>
          <w:sz w:val="22"/>
          <w:lang w:bidi="es-ES"/>
        </w:rPr>
        <w:t>…, tanto como haciendo sus respectivas instalaciones de cocinas,</w:t>
      </w:r>
      <w:r w:rsidR="006842C2">
        <w:rPr>
          <w:sz w:val="22"/>
          <w:lang w:bidi="es-ES"/>
        </w:rPr>
        <w:t xml:space="preserve"> </w:t>
      </w:r>
      <w:r w:rsidR="00676E29">
        <w:rPr>
          <w:sz w:val="22"/>
          <w:lang w:bidi="es-ES"/>
        </w:rPr>
        <w:t>closets...</w:t>
      </w:r>
      <w:r>
        <w:rPr>
          <w:sz w:val="22"/>
          <w:lang w:bidi="es-ES"/>
        </w:rPr>
        <w:t xml:space="preserve"> </w:t>
      </w:r>
    </w:p>
    <w:p w14:paraId="2CB33174" w14:textId="717CFD83" w:rsidR="006842C2" w:rsidRDefault="006842C2" w:rsidP="00BC112E">
      <w:pPr>
        <w:rPr>
          <w:sz w:val="22"/>
          <w:lang w:bidi="es-ES"/>
        </w:rPr>
      </w:pPr>
    </w:p>
    <w:p w14:paraId="63168AA4" w14:textId="77777777" w:rsidR="006842C2" w:rsidRPr="00B129AC" w:rsidRDefault="006842C2" w:rsidP="00BC112E">
      <w:pPr>
        <w:rPr>
          <w:sz w:val="22"/>
        </w:rPr>
      </w:pPr>
    </w:p>
    <w:p w14:paraId="2465B360" w14:textId="77777777" w:rsidR="005F3D87" w:rsidRDefault="005F3D87" w:rsidP="00BC112E">
      <w:pPr>
        <w:pStyle w:val="Ttulo2"/>
        <w:rPr>
          <w:szCs w:val="22"/>
        </w:rPr>
      </w:pPr>
    </w:p>
    <w:p w14:paraId="1A97AC89" w14:textId="7575329C" w:rsidR="00BC112E" w:rsidRPr="00B129AC" w:rsidRDefault="00BC112E" w:rsidP="00BC112E">
      <w:pPr>
        <w:pStyle w:val="Ttulo2"/>
        <w:rPr>
          <w:szCs w:val="22"/>
        </w:rPr>
      </w:pPr>
      <w:r w:rsidRPr="00B129AC">
        <w:rPr>
          <w:szCs w:val="22"/>
        </w:rPr>
        <w:t>REFERENCIAS</w:t>
      </w:r>
      <w:r w:rsidR="00676E29">
        <w:rPr>
          <w:szCs w:val="22"/>
        </w:rPr>
        <w:t xml:space="preserve"> personales</w:t>
      </w:r>
      <w:r w:rsidRPr="00B129AC">
        <w:rPr>
          <w:szCs w:val="22"/>
        </w:rPr>
        <w:t>:</w:t>
      </w:r>
    </w:p>
    <w:p w14:paraId="519644D1" w14:textId="5A76157C" w:rsidR="00BC112E" w:rsidRPr="00B129AC" w:rsidRDefault="00166EC5" w:rsidP="000C45FF">
      <w:pPr>
        <w:tabs>
          <w:tab w:val="left" w:pos="990"/>
        </w:tabs>
        <w:rPr>
          <w:b/>
          <w:bCs/>
          <w:sz w:val="22"/>
        </w:rPr>
      </w:pPr>
      <w:r w:rsidRPr="00B129AC">
        <w:rPr>
          <w:b/>
          <w:bCs/>
          <w:sz w:val="22"/>
        </w:rPr>
        <w:t>*</w:t>
      </w:r>
    </w:p>
    <w:p w14:paraId="04CCEE2B" w14:textId="4F8DE0E6" w:rsidR="00A31DF8" w:rsidRPr="00012011" w:rsidRDefault="00A31DF8" w:rsidP="000C45FF">
      <w:pPr>
        <w:tabs>
          <w:tab w:val="left" w:pos="990"/>
        </w:tabs>
        <w:rPr>
          <w:sz w:val="22"/>
        </w:rPr>
      </w:pPr>
      <w:r w:rsidRPr="00B129AC">
        <w:rPr>
          <w:b/>
          <w:bCs/>
          <w:sz w:val="22"/>
        </w:rPr>
        <w:t>NOMBRE DEL REFERENTE:</w:t>
      </w:r>
      <w:r w:rsidR="005F3D87">
        <w:rPr>
          <w:b/>
          <w:bCs/>
          <w:sz w:val="22"/>
        </w:rPr>
        <w:t xml:space="preserve"> </w:t>
      </w:r>
      <w:r w:rsidR="005F3D87">
        <w:rPr>
          <w:sz w:val="22"/>
        </w:rPr>
        <w:t xml:space="preserve">Daniel </w:t>
      </w:r>
      <w:r w:rsidR="00012011" w:rsidRPr="00012011">
        <w:rPr>
          <w:sz w:val="22"/>
        </w:rPr>
        <w:t>Andrés</w:t>
      </w:r>
      <w:r w:rsidR="005F3D87" w:rsidRPr="00012011">
        <w:rPr>
          <w:sz w:val="22"/>
        </w:rPr>
        <w:t xml:space="preserve"> muñoz </w:t>
      </w:r>
      <w:r w:rsidR="00012011" w:rsidRPr="00012011">
        <w:rPr>
          <w:sz w:val="22"/>
        </w:rPr>
        <w:t>Giraldo</w:t>
      </w:r>
    </w:p>
    <w:p w14:paraId="773D2371" w14:textId="77777777" w:rsidR="005F3D87" w:rsidRPr="00012011" w:rsidRDefault="005F3D87" w:rsidP="000C45FF">
      <w:pPr>
        <w:tabs>
          <w:tab w:val="left" w:pos="990"/>
        </w:tabs>
        <w:rPr>
          <w:sz w:val="22"/>
        </w:rPr>
      </w:pPr>
    </w:p>
    <w:p w14:paraId="074C30A7" w14:textId="6CE6C70E" w:rsidR="00B129AC" w:rsidRPr="00012011" w:rsidRDefault="00A31DF8" w:rsidP="000C45FF">
      <w:pPr>
        <w:tabs>
          <w:tab w:val="left" w:pos="990"/>
        </w:tabs>
        <w:rPr>
          <w:rStyle w:val="Hipervnculo"/>
          <w:color w:val="auto"/>
          <w:sz w:val="22"/>
          <w:u w:val="none"/>
        </w:rPr>
      </w:pPr>
      <w:r w:rsidRPr="006842C2">
        <w:rPr>
          <w:b/>
          <w:bCs/>
          <w:sz w:val="22"/>
        </w:rPr>
        <w:t>COMPAÑÍA:</w:t>
      </w:r>
      <w:r w:rsidRPr="00012011">
        <w:rPr>
          <w:sz w:val="22"/>
        </w:rPr>
        <w:t xml:space="preserve"> </w:t>
      </w:r>
      <w:r w:rsidR="00E0692C">
        <w:rPr>
          <w:sz w:val="22"/>
        </w:rPr>
        <w:t xml:space="preserve">intro security </w:t>
      </w:r>
      <w:r w:rsidR="005F3D87" w:rsidRPr="00012011">
        <w:rPr>
          <w:sz w:val="22"/>
        </w:rPr>
        <w:t>-</w:t>
      </w:r>
      <w:r w:rsidR="00E0692C">
        <w:rPr>
          <w:sz w:val="22"/>
        </w:rPr>
        <w:t xml:space="preserve">hacker </w:t>
      </w:r>
      <w:r w:rsidR="00676E29">
        <w:rPr>
          <w:sz w:val="22"/>
        </w:rPr>
        <w:t>informático</w:t>
      </w:r>
    </w:p>
    <w:p w14:paraId="46A68D95" w14:textId="77777777" w:rsidR="005F3D87" w:rsidRPr="00012011" w:rsidRDefault="005F3D87" w:rsidP="000C45FF">
      <w:pPr>
        <w:tabs>
          <w:tab w:val="left" w:pos="990"/>
        </w:tabs>
        <w:rPr>
          <w:rStyle w:val="Hipervnculo"/>
          <w:color w:val="auto"/>
          <w:sz w:val="22"/>
          <w:u w:val="none"/>
        </w:rPr>
      </w:pPr>
    </w:p>
    <w:p w14:paraId="7FE5E078" w14:textId="4B88CA7B" w:rsidR="00166EC5" w:rsidRPr="00012011" w:rsidRDefault="00B129AC" w:rsidP="000C45FF">
      <w:pPr>
        <w:tabs>
          <w:tab w:val="left" w:pos="990"/>
        </w:tabs>
        <w:rPr>
          <w:sz w:val="22"/>
        </w:rPr>
      </w:pPr>
      <w:r w:rsidRPr="006842C2">
        <w:rPr>
          <w:rStyle w:val="Hipervnculo"/>
          <w:b/>
          <w:bCs/>
          <w:color w:val="auto"/>
          <w:sz w:val="22"/>
          <w:u w:val="none"/>
        </w:rPr>
        <w:t>TELEFONO:</w:t>
      </w:r>
      <w:r w:rsidR="005F3D87" w:rsidRPr="00012011">
        <w:rPr>
          <w:rStyle w:val="Hipervnculo"/>
          <w:color w:val="auto"/>
          <w:sz w:val="22"/>
          <w:u w:val="none"/>
        </w:rPr>
        <w:t>300 2137893</w:t>
      </w:r>
    </w:p>
    <w:p w14:paraId="4F5AC090" w14:textId="3BD39B71" w:rsidR="00166EC5" w:rsidRDefault="00166EC5" w:rsidP="000C45FF">
      <w:pPr>
        <w:tabs>
          <w:tab w:val="left" w:pos="990"/>
        </w:tabs>
        <w:rPr>
          <w:sz w:val="22"/>
        </w:rPr>
      </w:pPr>
    </w:p>
    <w:p w14:paraId="3FFF13EB" w14:textId="77777777" w:rsidR="006842C2" w:rsidRPr="00012011" w:rsidRDefault="006842C2" w:rsidP="000C45FF">
      <w:pPr>
        <w:tabs>
          <w:tab w:val="left" w:pos="990"/>
        </w:tabs>
        <w:rPr>
          <w:sz w:val="22"/>
        </w:rPr>
      </w:pPr>
    </w:p>
    <w:p w14:paraId="241C9AFC" w14:textId="5A58E426" w:rsidR="00166EC5" w:rsidRPr="00012011" w:rsidRDefault="00166EC5" w:rsidP="000C45FF">
      <w:pPr>
        <w:tabs>
          <w:tab w:val="left" w:pos="990"/>
        </w:tabs>
        <w:rPr>
          <w:sz w:val="22"/>
        </w:rPr>
      </w:pPr>
      <w:r w:rsidRPr="00012011">
        <w:rPr>
          <w:sz w:val="22"/>
        </w:rPr>
        <w:t>*</w:t>
      </w:r>
    </w:p>
    <w:p w14:paraId="1F3571C7" w14:textId="567EBCB5" w:rsidR="00166EC5" w:rsidRPr="00012011" w:rsidRDefault="00166EC5" w:rsidP="000C45FF">
      <w:pPr>
        <w:tabs>
          <w:tab w:val="left" w:pos="990"/>
        </w:tabs>
        <w:rPr>
          <w:sz w:val="22"/>
        </w:rPr>
      </w:pPr>
      <w:r w:rsidRPr="006842C2">
        <w:rPr>
          <w:b/>
          <w:bCs/>
          <w:sz w:val="22"/>
        </w:rPr>
        <w:t>NOMBRE DEL REFERENTE:</w:t>
      </w:r>
      <w:r w:rsidRPr="00012011">
        <w:rPr>
          <w:sz w:val="22"/>
        </w:rPr>
        <w:t xml:space="preserve"> Carlos Mario </w:t>
      </w:r>
      <w:r w:rsidR="00012011" w:rsidRPr="00012011">
        <w:rPr>
          <w:sz w:val="22"/>
        </w:rPr>
        <w:t>García</w:t>
      </w:r>
      <w:r w:rsidRPr="00012011">
        <w:rPr>
          <w:sz w:val="22"/>
        </w:rPr>
        <w:t xml:space="preserve"> Ruiz</w:t>
      </w:r>
    </w:p>
    <w:p w14:paraId="224D9C53" w14:textId="1672D2EE" w:rsidR="00166EC5" w:rsidRPr="00B129AC" w:rsidRDefault="00166EC5" w:rsidP="000C45FF">
      <w:pPr>
        <w:tabs>
          <w:tab w:val="left" w:pos="990"/>
        </w:tabs>
        <w:rPr>
          <w:b/>
          <w:bCs/>
          <w:sz w:val="22"/>
        </w:rPr>
      </w:pPr>
    </w:p>
    <w:p w14:paraId="4E129F78" w14:textId="7DFD9022" w:rsidR="00166EC5" w:rsidRPr="00B129AC" w:rsidRDefault="00166EC5" w:rsidP="000C45FF">
      <w:pPr>
        <w:tabs>
          <w:tab w:val="left" w:pos="990"/>
        </w:tabs>
        <w:rPr>
          <w:sz w:val="22"/>
        </w:rPr>
      </w:pPr>
      <w:r w:rsidRPr="00B129AC">
        <w:rPr>
          <w:b/>
          <w:bCs/>
          <w:sz w:val="22"/>
        </w:rPr>
        <w:t>COMPAÑÍA:</w:t>
      </w:r>
      <w:r w:rsidRPr="00B129AC">
        <w:rPr>
          <w:sz w:val="22"/>
        </w:rPr>
        <w:t xml:space="preserve"> Pensionado</w:t>
      </w:r>
      <w:r w:rsidR="005B38AB">
        <w:rPr>
          <w:sz w:val="22"/>
        </w:rPr>
        <w:t xml:space="preserve"> </w:t>
      </w:r>
      <w:r w:rsidRPr="00B129AC">
        <w:rPr>
          <w:sz w:val="22"/>
        </w:rPr>
        <w:t xml:space="preserve">de la </w:t>
      </w:r>
      <w:r w:rsidR="00012011" w:rsidRPr="00B129AC">
        <w:rPr>
          <w:sz w:val="22"/>
        </w:rPr>
        <w:t>policía</w:t>
      </w:r>
      <w:r w:rsidRPr="00B129AC">
        <w:rPr>
          <w:sz w:val="22"/>
        </w:rPr>
        <w:t xml:space="preserve"> nacional</w:t>
      </w:r>
    </w:p>
    <w:p w14:paraId="17A9C03F" w14:textId="6640FCA3" w:rsidR="00166EC5" w:rsidRPr="00B129AC" w:rsidRDefault="00166EC5" w:rsidP="000C45FF">
      <w:pPr>
        <w:tabs>
          <w:tab w:val="left" w:pos="990"/>
        </w:tabs>
        <w:rPr>
          <w:sz w:val="22"/>
        </w:rPr>
      </w:pPr>
    </w:p>
    <w:p w14:paraId="6628EB8E" w14:textId="6389AFF0" w:rsidR="00166EC5" w:rsidRPr="00B129AC" w:rsidRDefault="00166EC5" w:rsidP="000C45FF">
      <w:pPr>
        <w:tabs>
          <w:tab w:val="left" w:pos="990"/>
        </w:tabs>
        <w:rPr>
          <w:sz w:val="22"/>
        </w:rPr>
      </w:pPr>
      <w:r w:rsidRPr="00B129AC">
        <w:rPr>
          <w:b/>
          <w:bCs/>
          <w:sz w:val="22"/>
        </w:rPr>
        <w:t>TELEFONO</w:t>
      </w:r>
      <w:r w:rsidRPr="00B129AC">
        <w:rPr>
          <w:sz w:val="22"/>
        </w:rPr>
        <w:t>:</w:t>
      </w:r>
      <w:r w:rsidR="00676E29">
        <w:rPr>
          <w:sz w:val="22"/>
        </w:rPr>
        <w:t xml:space="preserve"> 315 3252906</w:t>
      </w:r>
      <w:r w:rsidR="00BA65AD">
        <w:rPr>
          <w:sz w:val="22"/>
        </w:rPr>
        <w:t>.</w:t>
      </w:r>
    </w:p>
    <w:p w14:paraId="3BA6C53F" w14:textId="2870210F" w:rsidR="00166EC5" w:rsidRDefault="00166EC5" w:rsidP="000C45FF">
      <w:pPr>
        <w:tabs>
          <w:tab w:val="left" w:pos="990"/>
        </w:tabs>
      </w:pPr>
    </w:p>
    <w:p w14:paraId="70B10DE5" w14:textId="64760E44" w:rsidR="00166EC5" w:rsidRDefault="00166EC5" w:rsidP="000C45FF">
      <w:pPr>
        <w:tabs>
          <w:tab w:val="left" w:pos="990"/>
        </w:tabs>
      </w:pPr>
    </w:p>
    <w:p w14:paraId="200E2A36" w14:textId="78815814" w:rsidR="00166EC5" w:rsidRDefault="00166EC5" w:rsidP="000C45FF">
      <w:pPr>
        <w:tabs>
          <w:tab w:val="left" w:pos="990"/>
        </w:tabs>
      </w:pPr>
    </w:p>
    <w:p w14:paraId="151CEFFA" w14:textId="122F1547" w:rsidR="009565E3" w:rsidRDefault="009565E3" w:rsidP="000C45FF">
      <w:pPr>
        <w:tabs>
          <w:tab w:val="left" w:pos="990"/>
        </w:tabs>
      </w:pPr>
    </w:p>
    <w:p w14:paraId="334FF4E6" w14:textId="1D72E68F" w:rsidR="009565E3" w:rsidRDefault="009565E3" w:rsidP="000C45FF">
      <w:pPr>
        <w:tabs>
          <w:tab w:val="left" w:pos="990"/>
        </w:tabs>
      </w:pPr>
    </w:p>
    <w:p w14:paraId="5C03CEF8" w14:textId="1927E3D3" w:rsidR="009565E3" w:rsidRDefault="009565E3" w:rsidP="000C45FF">
      <w:pPr>
        <w:tabs>
          <w:tab w:val="left" w:pos="990"/>
        </w:tabs>
      </w:pPr>
    </w:p>
    <w:p w14:paraId="2A5BE66D" w14:textId="22A3B619" w:rsidR="009565E3" w:rsidRDefault="009565E3" w:rsidP="000C45FF">
      <w:pPr>
        <w:tabs>
          <w:tab w:val="left" w:pos="990"/>
        </w:tabs>
      </w:pPr>
    </w:p>
    <w:p w14:paraId="7D8D9008" w14:textId="3ADB7087" w:rsidR="009565E3" w:rsidRDefault="009565E3" w:rsidP="000C45FF">
      <w:pPr>
        <w:tabs>
          <w:tab w:val="left" w:pos="990"/>
        </w:tabs>
      </w:pPr>
    </w:p>
    <w:p w14:paraId="0F78BAFF" w14:textId="25AA74D9" w:rsidR="009565E3" w:rsidRDefault="009565E3" w:rsidP="000C45FF">
      <w:pPr>
        <w:tabs>
          <w:tab w:val="left" w:pos="990"/>
        </w:tabs>
      </w:pPr>
    </w:p>
    <w:p w14:paraId="175162C1" w14:textId="28464940" w:rsidR="009565E3" w:rsidRDefault="009565E3" w:rsidP="000C45FF">
      <w:pPr>
        <w:tabs>
          <w:tab w:val="left" w:pos="990"/>
        </w:tabs>
      </w:pPr>
    </w:p>
    <w:p w14:paraId="2B74EC80" w14:textId="3FA1B295" w:rsidR="009565E3" w:rsidRDefault="009565E3" w:rsidP="000C45FF">
      <w:pPr>
        <w:tabs>
          <w:tab w:val="left" w:pos="990"/>
        </w:tabs>
      </w:pPr>
    </w:p>
    <w:p w14:paraId="394CCDEE" w14:textId="5284E818" w:rsidR="009565E3" w:rsidRDefault="009565E3" w:rsidP="000C45FF">
      <w:pPr>
        <w:tabs>
          <w:tab w:val="left" w:pos="990"/>
        </w:tabs>
      </w:pPr>
    </w:p>
    <w:p w14:paraId="4FC8C93E" w14:textId="64DD3845" w:rsidR="009565E3" w:rsidRDefault="009565E3" w:rsidP="000C45FF">
      <w:pPr>
        <w:tabs>
          <w:tab w:val="left" w:pos="990"/>
        </w:tabs>
      </w:pPr>
    </w:p>
    <w:p w14:paraId="15C4ACB9" w14:textId="35230023" w:rsidR="009565E3" w:rsidRDefault="009565E3" w:rsidP="000C45FF">
      <w:pPr>
        <w:tabs>
          <w:tab w:val="left" w:pos="990"/>
        </w:tabs>
      </w:pPr>
    </w:p>
    <w:p w14:paraId="1AC90AC5" w14:textId="2DAEE90E" w:rsidR="009565E3" w:rsidRDefault="009565E3" w:rsidP="000C45FF">
      <w:pPr>
        <w:tabs>
          <w:tab w:val="left" w:pos="990"/>
        </w:tabs>
      </w:pPr>
    </w:p>
    <w:p w14:paraId="2A2F8E7C" w14:textId="7D7A0110" w:rsidR="009565E3" w:rsidRDefault="009565E3" w:rsidP="000C45FF">
      <w:pPr>
        <w:tabs>
          <w:tab w:val="left" w:pos="990"/>
        </w:tabs>
      </w:pPr>
    </w:p>
    <w:p w14:paraId="4C87B0BB" w14:textId="77777777" w:rsidR="009565E3" w:rsidRDefault="009565E3" w:rsidP="000C45FF">
      <w:pPr>
        <w:tabs>
          <w:tab w:val="left" w:pos="990"/>
        </w:tabs>
      </w:pPr>
    </w:p>
    <w:p w14:paraId="115F4C6C" w14:textId="332496B9" w:rsidR="00166EC5" w:rsidRDefault="00166EC5" w:rsidP="000C45FF">
      <w:pPr>
        <w:tabs>
          <w:tab w:val="left" w:pos="990"/>
        </w:tabs>
      </w:pPr>
    </w:p>
    <w:p w14:paraId="1DB70C54" w14:textId="57E9CCF3" w:rsidR="00166EC5" w:rsidRDefault="00166EC5" w:rsidP="000C45FF">
      <w:pPr>
        <w:tabs>
          <w:tab w:val="left" w:pos="990"/>
        </w:tabs>
      </w:pPr>
    </w:p>
    <w:p w14:paraId="3F68673C" w14:textId="77777777" w:rsidR="00166EC5" w:rsidRPr="0059649E" w:rsidRDefault="00166EC5" w:rsidP="000C45FF">
      <w:pPr>
        <w:tabs>
          <w:tab w:val="left" w:pos="990"/>
        </w:tabs>
      </w:pPr>
    </w:p>
    <w:sectPr w:rsidR="00166EC5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F5A7" w14:textId="77777777" w:rsidR="007618A9" w:rsidRDefault="007618A9" w:rsidP="000C45FF">
      <w:r>
        <w:separator/>
      </w:r>
    </w:p>
  </w:endnote>
  <w:endnote w:type="continuationSeparator" w:id="0">
    <w:p w14:paraId="3C41BD3A" w14:textId="77777777" w:rsidR="007618A9" w:rsidRDefault="007618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lroy 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DB8A" w14:textId="77777777" w:rsidR="007618A9" w:rsidRDefault="007618A9" w:rsidP="000C45FF">
      <w:r>
        <w:separator/>
      </w:r>
    </w:p>
  </w:footnote>
  <w:footnote w:type="continuationSeparator" w:id="0">
    <w:p w14:paraId="7DC44982" w14:textId="77777777" w:rsidR="007618A9" w:rsidRDefault="007618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6F7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91772A6" wp14:editId="039621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634593"/>
    <w:multiLevelType w:val="hybridMultilevel"/>
    <w:tmpl w:val="BC3A957A"/>
    <w:lvl w:ilvl="0" w:tplc="D56C2C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7324639">
    <w:abstractNumId w:val="10"/>
  </w:num>
  <w:num w:numId="2" w16cid:durableId="1233999973">
    <w:abstractNumId w:val="11"/>
  </w:num>
  <w:num w:numId="3" w16cid:durableId="1330256183">
    <w:abstractNumId w:val="8"/>
  </w:num>
  <w:num w:numId="4" w16cid:durableId="1911504479">
    <w:abstractNumId w:val="3"/>
  </w:num>
  <w:num w:numId="5" w16cid:durableId="1583367281">
    <w:abstractNumId w:val="2"/>
  </w:num>
  <w:num w:numId="6" w16cid:durableId="254360576">
    <w:abstractNumId w:val="1"/>
  </w:num>
  <w:num w:numId="7" w16cid:durableId="1118067541">
    <w:abstractNumId w:val="0"/>
  </w:num>
  <w:num w:numId="8" w16cid:durableId="392234838">
    <w:abstractNumId w:val="9"/>
  </w:num>
  <w:num w:numId="9" w16cid:durableId="1233929428">
    <w:abstractNumId w:val="7"/>
  </w:num>
  <w:num w:numId="10" w16cid:durableId="513112811">
    <w:abstractNumId w:val="6"/>
  </w:num>
  <w:num w:numId="11" w16cid:durableId="857548898">
    <w:abstractNumId w:val="5"/>
  </w:num>
  <w:num w:numId="12" w16cid:durableId="7222569">
    <w:abstractNumId w:val="4"/>
  </w:num>
  <w:num w:numId="13" w16cid:durableId="1745448242">
    <w:abstractNumId w:val="13"/>
  </w:num>
  <w:num w:numId="14" w16cid:durableId="4967747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11"/>
    <w:rsid w:val="00012011"/>
    <w:rsid w:val="00036450"/>
    <w:rsid w:val="00075675"/>
    <w:rsid w:val="00094499"/>
    <w:rsid w:val="000C45FF"/>
    <w:rsid w:val="000E3FD1"/>
    <w:rsid w:val="00112054"/>
    <w:rsid w:val="001424E5"/>
    <w:rsid w:val="001525E1"/>
    <w:rsid w:val="00166EC5"/>
    <w:rsid w:val="00180329"/>
    <w:rsid w:val="0019001F"/>
    <w:rsid w:val="001A74A5"/>
    <w:rsid w:val="001B2ABD"/>
    <w:rsid w:val="001E0391"/>
    <w:rsid w:val="001E1759"/>
    <w:rsid w:val="001F1ECC"/>
    <w:rsid w:val="00232157"/>
    <w:rsid w:val="002400EB"/>
    <w:rsid w:val="002559EC"/>
    <w:rsid w:val="00256CF7"/>
    <w:rsid w:val="00274771"/>
    <w:rsid w:val="00281FD5"/>
    <w:rsid w:val="002D3CA3"/>
    <w:rsid w:val="0030481B"/>
    <w:rsid w:val="0030560C"/>
    <w:rsid w:val="003156FC"/>
    <w:rsid w:val="003254B5"/>
    <w:rsid w:val="00326EDA"/>
    <w:rsid w:val="0037121F"/>
    <w:rsid w:val="003A6B7D"/>
    <w:rsid w:val="003B06CA"/>
    <w:rsid w:val="003C5522"/>
    <w:rsid w:val="004071FC"/>
    <w:rsid w:val="004142CD"/>
    <w:rsid w:val="00433B01"/>
    <w:rsid w:val="00445947"/>
    <w:rsid w:val="004561E8"/>
    <w:rsid w:val="00473832"/>
    <w:rsid w:val="004813B3"/>
    <w:rsid w:val="00486D65"/>
    <w:rsid w:val="00496591"/>
    <w:rsid w:val="004C63E4"/>
    <w:rsid w:val="004D3011"/>
    <w:rsid w:val="005262AC"/>
    <w:rsid w:val="00527BB9"/>
    <w:rsid w:val="0059649E"/>
    <w:rsid w:val="005B38AB"/>
    <w:rsid w:val="005E39D5"/>
    <w:rsid w:val="005F3D87"/>
    <w:rsid w:val="00600670"/>
    <w:rsid w:val="0062123A"/>
    <w:rsid w:val="00646E75"/>
    <w:rsid w:val="00676E29"/>
    <w:rsid w:val="006771D0"/>
    <w:rsid w:val="006842C2"/>
    <w:rsid w:val="006C4E0F"/>
    <w:rsid w:val="006E25C2"/>
    <w:rsid w:val="00715FCB"/>
    <w:rsid w:val="00743101"/>
    <w:rsid w:val="007618A9"/>
    <w:rsid w:val="00763BEE"/>
    <w:rsid w:val="007775E1"/>
    <w:rsid w:val="007867A0"/>
    <w:rsid w:val="007927F5"/>
    <w:rsid w:val="00802CA0"/>
    <w:rsid w:val="00860265"/>
    <w:rsid w:val="008B335C"/>
    <w:rsid w:val="009260CD"/>
    <w:rsid w:val="00952C25"/>
    <w:rsid w:val="009565E3"/>
    <w:rsid w:val="00963011"/>
    <w:rsid w:val="009A09AC"/>
    <w:rsid w:val="009D51B5"/>
    <w:rsid w:val="00A2118D"/>
    <w:rsid w:val="00A31DF8"/>
    <w:rsid w:val="00AD76E2"/>
    <w:rsid w:val="00B0779F"/>
    <w:rsid w:val="00B129AC"/>
    <w:rsid w:val="00B20152"/>
    <w:rsid w:val="00B27858"/>
    <w:rsid w:val="00B359E4"/>
    <w:rsid w:val="00B57D98"/>
    <w:rsid w:val="00B64600"/>
    <w:rsid w:val="00B70850"/>
    <w:rsid w:val="00BA65AD"/>
    <w:rsid w:val="00BC112E"/>
    <w:rsid w:val="00BC6227"/>
    <w:rsid w:val="00C066B6"/>
    <w:rsid w:val="00C16DD8"/>
    <w:rsid w:val="00C37BA1"/>
    <w:rsid w:val="00C4674C"/>
    <w:rsid w:val="00C506CF"/>
    <w:rsid w:val="00C72BED"/>
    <w:rsid w:val="00C9578B"/>
    <w:rsid w:val="00CB0055"/>
    <w:rsid w:val="00CC0C6D"/>
    <w:rsid w:val="00CD5710"/>
    <w:rsid w:val="00D04BFE"/>
    <w:rsid w:val="00D12FA5"/>
    <w:rsid w:val="00D2522B"/>
    <w:rsid w:val="00D422DE"/>
    <w:rsid w:val="00D43B9D"/>
    <w:rsid w:val="00D5459D"/>
    <w:rsid w:val="00DA1F4D"/>
    <w:rsid w:val="00DD172A"/>
    <w:rsid w:val="00E0692C"/>
    <w:rsid w:val="00E25A26"/>
    <w:rsid w:val="00E4381A"/>
    <w:rsid w:val="00E55D74"/>
    <w:rsid w:val="00E669D4"/>
    <w:rsid w:val="00EC64FF"/>
    <w:rsid w:val="00ED5693"/>
    <w:rsid w:val="00EE4C8D"/>
    <w:rsid w:val="00F071DF"/>
    <w:rsid w:val="00F60274"/>
    <w:rsid w:val="00F64759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7D2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6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Local\Microsoft\Office\16.0\DTS\es-ES%7b963F0192-39CC-4B55-B2ED-BFE3AF7BDC91%7d\%7b902221FC-CCDA-4B8D-99C1-8D19E46CA04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B3507F9A98480480AB43EFF11B6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CC12-6C93-45AC-A702-E731F8C74B74}"/>
      </w:docPartPr>
      <w:docPartBody>
        <w:p w:rsidR="002C48D2" w:rsidRDefault="00E702C8">
          <w:pPr>
            <w:pStyle w:val="4DB3507F9A98480480AB43EFF11B6BB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D6753C1C3BD144B1BC44F3DA05172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070A9-23DE-4A21-85A5-AB5BC5841A35}"/>
      </w:docPartPr>
      <w:docPartBody>
        <w:p w:rsidR="002C48D2" w:rsidRDefault="00E702C8">
          <w:pPr>
            <w:pStyle w:val="D6753C1C3BD144B1BC44F3DA051720F6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A30CE2A00691497BA1E379E0BBEE7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3BD7-A1CF-484F-87DA-5CD2D27C804C}"/>
      </w:docPartPr>
      <w:docPartBody>
        <w:p w:rsidR="002C48D2" w:rsidRDefault="00E702C8">
          <w:pPr>
            <w:pStyle w:val="A30CE2A00691497BA1E379E0BBEE7C5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0427A58E23304953BDA820E427D4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99C21-EEC7-40F9-86CB-DB0A8C27ED27}"/>
      </w:docPartPr>
      <w:docPartBody>
        <w:p w:rsidR="002C48D2" w:rsidRDefault="00E702C8">
          <w:pPr>
            <w:pStyle w:val="0427A58E23304953BDA820E427D47D8C"/>
          </w:pPr>
          <w:r w:rsidRPr="0059649E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lroy Mediu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4D"/>
    <w:rsid w:val="00047C8A"/>
    <w:rsid w:val="000D0B53"/>
    <w:rsid w:val="00283A60"/>
    <w:rsid w:val="002A3E4D"/>
    <w:rsid w:val="002C48D2"/>
    <w:rsid w:val="00307464"/>
    <w:rsid w:val="00361B7D"/>
    <w:rsid w:val="004511AE"/>
    <w:rsid w:val="00A54D9C"/>
    <w:rsid w:val="00AE29E4"/>
    <w:rsid w:val="00CF31B3"/>
    <w:rsid w:val="00E702C8"/>
    <w:rsid w:val="00F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B3507F9A98480480AB43EFF11B6BB2">
    <w:name w:val="4DB3507F9A98480480AB43EFF11B6BB2"/>
  </w:style>
  <w:style w:type="paragraph" w:customStyle="1" w:styleId="D6753C1C3BD144B1BC44F3DA051720F6">
    <w:name w:val="D6753C1C3BD144B1BC44F3DA051720F6"/>
  </w:style>
  <w:style w:type="paragraph" w:customStyle="1" w:styleId="A30CE2A00691497BA1E379E0BBEE7C51">
    <w:name w:val="A30CE2A00691497BA1E379E0BBEE7C51"/>
  </w:style>
  <w:style w:type="paragraph" w:customStyle="1" w:styleId="0427A58E23304953BDA820E427D47D8C">
    <w:name w:val="0427A58E23304953BDA820E427D47D8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{902221FC-CCDA-4B8D-99C1-8D19E46CA041}tf00546271_win32.dotx</Template>
  <TotalTime>0</TotalTime>
  <Pages>3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2021-01-24T21:36:00Z</dcterms:created>
  <dcterms:modified xsi:type="dcterms:W3CDTF">2022-11-27T19:01:00Z</dcterms:modified>
</cp:coreProperties>
</file>